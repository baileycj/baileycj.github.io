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82AE6" w14:textId="77777777" w:rsidR="00132E18" w:rsidRPr="001A604A" w:rsidRDefault="00132E18" w:rsidP="00132E18">
      <w:pPr>
        <w:pStyle w:val="Title"/>
        <w:jc w:val="right"/>
        <w:rPr>
          <w:rFonts w:ascii="Arial" w:hAnsi="Arial" w:cs="Arial"/>
        </w:rPr>
      </w:pPr>
      <w:r w:rsidRPr="001A604A">
        <w:rPr>
          <w:rFonts w:ascii="Arial" w:hAnsi="Arial" w:cs="Arial"/>
        </w:rPr>
        <w:t>RESUME</w:t>
      </w:r>
    </w:p>
    <w:p w14:paraId="10F288C2" w14:textId="34A93679" w:rsidR="00816216" w:rsidRPr="001A604A" w:rsidRDefault="001A604A" w:rsidP="00141A4C">
      <w:pPr>
        <w:pStyle w:val="Title"/>
        <w:rPr>
          <w:rFonts w:ascii="Arial" w:hAnsi="Arial" w:cs="Arial"/>
        </w:rPr>
      </w:pPr>
      <w:r>
        <w:rPr>
          <w:rFonts w:ascii="Arial" w:hAnsi="Arial" w:cs="Arial"/>
        </w:rPr>
        <w:t>Christopher Bailey</w:t>
      </w:r>
    </w:p>
    <w:p w14:paraId="43752DBA" w14:textId="1989C576" w:rsidR="00141A4C" w:rsidRPr="001A604A" w:rsidRDefault="008A2C24" w:rsidP="00141A4C">
      <w:pPr>
        <w:rPr>
          <w:rFonts w:ascii="Arial" w:hAnsi="Arial" w:cs="Arial"/>
        </w:rPr>
      </w:pPr>
      <w:r>
        <w:rPr>
          <w:rFonts w:ascii="Arial" w:hAnsi="Arial" w:cs="Arial"/>
        </w:rPr>
        <w:t>BURPENGARY</w:t>
      </w:r>
      <w:r w:rsidR="001A604A">
        <w:rPr>
          <w:rFonts w:ascii="Arial" w:hAnsi="Arial" w:cs="Arial"/>
        </w:rPr>
        <w:t xml:space="preserve"> QLD </w:t>
      </w:r>
      <w:r>
        <w:rPr>
          <w:rFonts w:ascii="Arial" w:hAnsi="Arial" w:cs="Arial"/>
        </w:rPr>
        <w:t>4505</w:t>
      </w:r>
      <w:r w:rsidR="00141A4C" w:rsidRPr="001A604A">
        <w:rPr>
          <w:rFonts w:ascii="Arial" w:hAnsi="Arial" w:cs="Arial"/>
        </w:rPr>
        <w:t> | </w:t>
      </w:r>
      <w:r w:rsidR="00D91A2B">
        <w:rPr>
          <w:rFonts w:ascii="Arial" w:hAnsi="Arial" w:cs="Arial"/>
        </w:rPr>
        <w:t xml:space="preserve">M: </w:t>
      </w:r>
      <w:r w:rsidR="001A604A">
        <w:rPr>
          <w:rFonts w:ascii="Arial" w:hAnsi="Arial" w:cs="Arial"/>
        </w:rPr>
        <w:t>0420 902 353</w:t>
      </w:r>
      <w:r w:rsidR="00141A4C" w:rsidRPr="001A604A">
        <w:rPr>
          <w:rFonts w:ascii="Arial" w:hAnsi="Arial" w:cs="Arial"/>
        </w:rPr>
        <w:t> | </w:t>
      </w:r>
      <w:r w:rsidR="00D91A2B">
        <w:rPr>
          <w:rFonts w:ascii="Arial" w:hAnsi="Arial" w:cs="Arial"/>
        </w:rPr>
        <w:t xml:space="preserve">E: </w:t>
      </w:r>
      <w:r w:rsidR="001A604A">
        <w:rPr>
          <w:rFonts w:ascii="Arial" w:hAnsi="Arial" w:cs="Arial"/>
        </w:rPr>
        <w:t>cjbailey89@gmail.com</w:t>
      </w:r>
    </w:p>
    <w:p w14:paraId="01681BB4" w14:textId="0D289AC3" w:rsidR="006270A9" w:rsidRPr="001A604A" w:rsidRDefault="008A2C24" w:rsidP="00141A4C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Profile / Objective</w:t>
      </w:r>
    </w:p>
    <w:p w14:paraId="77A0630C" w14:textId="1B53728D" w:rsidR="00952C5D" w:rsidRDefault="008A2C24" w:rsidP="002C1E56">
      <w:pPr>
        <w:spacing w:after="200" w:line="300" w:lineRule="auto"/>
        <w:rPr>
          <w:rFonts w:ascii="Arial" w:eastAsia="Libre Baskerville" w:hAnsi="Arial" w:cs="Arial"/>
          <w:sz w:val="20"/>
          <w:szCs w:val="20"/>
        </w:rPr>
      </w:pPr>
      <w:r>
        <w:rPr>
          <w:rFonts w:ascii="Arial" w:eastAsia="Libre Baskerville" w:hAnsi="Arial" w:cs="Arial"/>
          <w:sz w:val="20"/>
          <w:szCs w:val="20"/>
        </w:rPr>
        <w:t xml:space="preserve">I </w:t>
      </w:r>
      <w:r w:rsidR="009E7542">
        <w:rPr>
          <w:rFonts w:ascii="Arial" w:eastAsia="Libre Baskerville" w:hAnsi="Arial" w:cs="Arial"/>
          <w:sz w:val="20"/>
          <w:szCs w:val="20"/>
        </w:rPr>
        <w:t xml:space="preserve">have recently completed a Diploma of Software Development </w:t>
      </w:r>
      <w:r w:rsidR="007C35B8">
        <w:rPr>
          <w:rFonts w:ascii="Arial" w:eastAsia="Libre Baskerville" w:hAnsi="Arial" w:cs="Arial"/>
          <w:sz w:val="20"/>
          <w:szCs w:val="20"/>
        </w:rPr>
        <w:t xml:space="preserve">as I am looking to </w:t>
      </w:r>
      <w:r w:rsidR="00E61146">
        <w:rPr>
          <w:rFonts w:ascii="Arial" w:eastAsia="Libre Baskerville" w:hAnsi="Arial" w:cs="Arial"/>
          <w:sz w:val="20"/>
          <w:szCs w:val="20"/>
        </w:rPr>
        <w:t xml:space="preserve">transition into a new career. </w:t>
      </w:r>
      <w:r w:rsidR="00F92314">
        <w:rPr>
          <w:rFonts w:ascii="Arial" w:eastAsia="Libre Baskerville" w:hAnsi="Arial" w:cs="Arial"/>
          <w:sz w:val="20"/>
          <w:szCs w:val="20"/>
        </w:rPr>
        <w:t>I am looking to transfer my skills from</w:t>
      </w:r>
      <w:r w:rsidR="006D3217">
        <w:rPr>
          <w:rFonts w:ascii="Arial" w:eastAsia="Libre Baskerville" w:hAnsi="Arial" w:cs="Arial"/>
          <w:sz w:val="20"/>
          <w:szCs w:val="20"/>
        </w:rPr>
        <w:t xml:space="preserve"> working</w:t>
      </w:r>
      <w:r w:rsidR="00F92314">
        <w:rPr>
          <w:rFonts w:ascii="Arial" w:eastAsia="Libre Baskerville" w:hAnsi="Arial" w:cs="Arial"/>
          <w:sz w:val="20"/>
          <w:szCs w:val="20"/>
        </w:rPr>
        <w:t xml:space="preserve"> over 10 years</w:t>
      </w:r>
      <w:r w:rsidR="006D3217">
        <w:rPr>
          <w:rFonts w:ascii="Arial" w:eastAsia="Libre Baskerville" w:hAnsi="Arial" w:cs="Arial"/>
          <w:sz w:val="20"/>
          <w:szCs w:val="20"/>
        </w:rPr>
        <w:t xml:space="preserve"> </w:t>
      </w:r>
      <w:r w:rsidR="00F92314">
        <w:rPr>
          <w:rFonts w:ascii="Arial" w:eastAsia="Libre Baskerville" w:hAnsi="Arial" w:cs="Arial"/>
          <w:sz w:val="20"/>
          <w:szCs w:val="20"/>
        </w:rPr>
        <w:t xml:space="preserve">as a chef </w:t>
      </w:r>
      <w:r w:rsidR="00172E07">
        <w:rPr>
          <w:rFonts w:ascii="Arial" w:eastAsia="Libre Baskerville" w:hAnsi="Arial" w:cs="Arial"/>
          <w:sz w:val="20"/>
          <w:szCs w:val="20"/>
        </w:rPr>
        <w:t>into</w:t>
      </w:r>
      <w:r w:rsidR="00F92314">
        <w:rPr>
          <w:rFonts w:ascii="Arial" w:eastAsia="Libre Baskerville" w:hAnsi="Arial" w:cs="Arial"/>
          <w:sz w:val="20"/>
          <w:szCs w:val="20"/>
        </w:rPr>
        <w:t xml:space="preserve"> a new </w:t>
      </w:r>
      <w:r w:rsidR="008E33C9">
        <w:rPr>
          <w:rFonts w:ascii="Arial" w:eastAsia="Libre Baskerville" w:hAnsi="Arial" w:cs="Arial"/>
          <w:sz w:val="20"/>
          <w:szCs w:val="20"/>
        </w:rPr>
        <w:t>career of Software Development.</w:t>
      </w:r>
      <w:r w:rsidR="00172E07">
        <w:rPr>
          <w:rFonts w:ascii="Arial" w:eastAsia="Libre Baskerville" w:hAnsi="Arial" w:cs="Arial"/>
          <w:sz w:val="20"/>
          <w:szCs w:val="20"/>
        </w:rPr>
        <w:t xml:space="preserve"> I have a passion for technology and</w:t>
      </w:r>
      <w:r w:rsidR="00AB5C6F">
        <w:rPr>
          <w:rFonts w:ascii="Arial" w:eastAsia="Libre Baskerville" w:hAnsi="Arial" w:cs="Arial"/>
          <w:sz w:val="20"/>
          <w:szCs w:val="20"/>
        </w:rPr>
        <w:t xml:space="preserve"> learning</w:t>
      </w:r>
      <w:r w:rsidR="00BA7B75">
        <w:rPr>
          <w:rFonts w:ascii="Arial" w:eastAsia="Libre Baskerville" w:hAnsi="Arial" w:cs="Arial"/>
          <w:sz w:val="20"/>
          <w:szCs w:val="20"/>
        </w:rPr>
        <w:t>.</w:t>
      </w:r>
      <w:r w:rsidR="00AB5C6F">
        <w:rPr>
          <w:rFonts w:ascii="Arial" w:eastAsia="Libre Baskerville" w:hAnsi="Arial" w:cs="Arial"/>
          <w:sz w:val="20"/>
          <w:szCs w:val="20"/>
        </w:rPr>
        <w:t xml:space="preserve"> </w:t>
      </w:r>
      <w:r w:rsidR="00BA7B75">
        <w:rPr>
          <w:rFonts w:ascii="Arial" w:eastAsia="Libre Baskerville" w:hAnsi="Arial" w:cs="Arial"/>
          <w:sz w:val="20"/>
          <w:szCs w:val="20"/>
        </w:rPr>
        <w:t xml:space="preserve">I wish </w:t>
      </w:r>
      <w:r w:rsidR="00A547B7">
        <w:rPr>
          <w:rFonts w:ascii="Arial" w:eastAsia="Libre Baskerville" w:hAnsi="Arial" w:cs="Arial"/>
          <w:sz w:val="20"/>
          <w:szCs w:val="20"/>
        </w:rPr>
        <w:t>to build upon my existing skills.</w:t>
      </w:r>
      <w:r w:rsidR="0001416E">
        <w:rPr>
          <w:rFonts w:ascii="Arial" w:eastAsia="Libre Baskerville" w:hAnsi="Arial" w:cs="Arial"/>
          <w:sz w:val="20"/>
          <w:szCs w:val="20"/>
        </w:rPr>
        <w:t xml:space="preserve"> I</w:t>
      </w:r>
      <w:r w:rsidR="008214A5">
        <w:rPr>
          <w:rFonts w:ascii="Arial" w:eastAsia="Libre Baskerville" w:hAnsi="Arial" w:cs="Arial"/>
          <w:sz w:val="20"/>
          <w:szCs w:val="20"/>
        </w:rPr>
        <w:t>’</w:t>
      </w:r>
      <w:r w:rsidR="0001416E">
        <w:rPr>
          <w:rFonts w:ascii="Arial" w:eastAsia="Libre Baskerville" w:hAnsi="Arial" w:cs="Arial"/>
          <w:sz w:val="20"/>
          <w:szCs w:val="20"/>
        </w:rPr>
        <w:t>m a</w:t>
      </w:r>
      <w:r w:rsidR="0001416E" w:rsidRPr="0001416E">
        <w:rPr>
          <w:rFonts w:ascii="Arial" w:eastAsia="Libre Baskerville" w:hAnsi="Arial" w:cs="Arial"/>
          <w:sz w:val="20"/>
          <w:szCs w:val="20"/>
        </w:rPr>
        <w:t xml:space="preserve"> highly motivated and dedicated individual that is results orientated and solutions focused.</w:t>
      </w:r>
    </w:p>
    <w:p w14:paraId="02D0C550" w14:textId="42E274CD" w:rsidR="001A604A" w:rsidRPr="008A2C24" w:rsidRDefault="002C1E56" w:rsidP="008A2C24">
      <w:pPr>
        <w:pStyle w:val="Heading1"/>
        <w:rPr>
          <w:rFonts w:ascii="Arial" w:hAnsi="Arial" w:cs="Arial"/>
        </w:rPr>
      </w:pPr>
      <w:r w:rsidRPr="001A604A">
        <w:rPr>
          <w:rFonts w:ascii="Arial" w:hAnsi="Arial" w:cs="Arial"/>
        </w:rPr>
        <w:t xml:space="preserve">Skills and Abilities </w:t>
      </w:r>
    </w:p>
    <w:p w14:paraId="215AB008" w14:textId="77777777" w:rsidR="00A90EA5" w:rsidRDefault="00A90EA5" w:rsidP="00385B65">
      <w:pPr>
        <w:pStyle w:val="ListBullet"/>
        <w:rPr>
          <w:rFonts w:ascii="Arial" w:hAnsi="Arial" w:cs="Arial"/>
          <w:sz w:val="20"/>
        </w:rPr>
        <w:sectPr w:rsidR="00A90EA5" w:rsidSect="00132E18">
          <w:footerReference w:type="default" r:id="rId8"/>
          <w:footerReference w:type="first" r:id="rId9"/>
          <w:pgSz w:w="12240" w:h="15840"/>
          <w:pgMar w:top="1008" w:right="1152" w:bottom="1152" w:left="1152" w:header="720" w:footer="720" w:gutter="0"/>
          <w:pgNumType w:start="1"/>
          <w:cols w:space="720"/>
          <w:docGrid w:linePitch="360"/>
        </w:sectPr>
      </w:pPr>
    </w:p>
    <w:p w14:paraId="3F341A9B" w14:textId="4412D3F8" w:rsidR="00385B65" w:rsidRPr="00385B65" w:rsidRDefault="00385B65" w:rsidP="00385B65">
      <w:pPr>
        <w:pStyle w:val="ListBullet"/>
        <w:rPr>
          <w:rFonts w:ascii="Arial" w:hAnsi="Arial" w:cs="Arial"/>
          <w:sz w:val="20"/>
        </w:rPr>
      </w:pPr>
      <w:r w:rsidRPr="00385B65">
        <w:rPr>
          <w:rFonts w:ascii="Arial" w:hAnsi="Arial" w:cs="Arial"/>
          <w:sz w:val="20"/>
        </w:rPr>
        <w:t>Integral team player</w:t>
      </w:r>
    </w:p>
    <w:p w14:paraId="4CED75BD" w14:textId="51A544D4" w:rsidR="00385B65" w:rsidRPr="00385B65" w:rsidRDefault="00385B65" w:rsidP="00385B65">
      <w:pPr>
        <w:pStyle w:val="ListBullet"/>
        <w:rPr>
          <w:rFonts w:ascii="Arial" w:hAnsi="Arial" w:cs="Arial"/>
          <w:sz w:val="20"/>
        </w:rPr>
      </w:pPr>
      <w:r w:rsidRPr="00385B65">
        <w:rPr>
          <w:rFonts w:ascii="Arial" w:hAnsi="Arial" w:cs="Arial"/>
          <w:sz w:val="20"/>
        </w:rPr>
        <w:t>Excellent communication skills</w:t>
      </w:r>
    </w:p>
    <w:p w14:paraId="6EA7EDEF" w14:textId="6D297FE0" w:rsidR="00385B65" w:rsidRPr="00A90EA5" w:rsidRDefault="0071722F" w:rsidP="00385B65">
      <w:pPr>
        <w:pStyle w:val="ListBullet"/>
        <w:rPr>
          <w:rFonts w:ascii="Arial" w:hAnsi="Arial" w:cs="Arial"/>
          <w:sz w:val="20"/>
        </w:rPr>
      </w:pPr>
      <w:bookmarkStart w:id="0" w:name="_GoBack"/>
      <w:bookmarkEnd w:id="0"/>
      <w:r>
        <w:rPr>
          <w:rFonts w:ascii="Arial" w:hAnsi="Arial" w:cs="Arial"/>
          <w:sz w:val="20"/>
        </w:rPr>
        <w:t>Keen</w:t>
      </w:r>
      <w:r w:rsidR="00385B65" w:rsidRPr="00A90EA5">
        <w:rPr>
          <w:rFonts w:ascii="Arial" w:hAnsi="Arial" w:cs="Arial"/>
          <w:sz w:val="20"/>
        </w:rPr>
        <w:t xml:space="preserve"> attention to detail</w:t>
      </w:r>
    </w:p>
    <w:p w14:paraId="3B5FDFE9" w14:textId="66EE4A17" w:rsidR="00385B65" w:rsidRPr="00385B65" w:rsidRDefault="00385B65" w:rsidP="00385B65">
      <w:pPr>
        <w:pStyle w:val="ListBullet"/>
        <w:rPr>
          <w:rFonts w:ascii="Arial" w:hAnsi="Arial" w:cs="Arial"/>
          <w:sz w:val="20"/>
        </w:rPr>
      </w:pPr>
      <w:r w:rsidRPr="00385B65">
        <w:rPr>
          <w:rFonts w:ascii="Arial" w:hAnsi="Arial" w:cs="Arial"/>
          <w:sz w:val="20"/>
        </w:rPr>
        <w:t>Exceptional time management</w:t>
      </w:r>
    </w:p>
    <w:p w14:paraId="681DD1AC" w14:textId="4F5841F5" w:rsidR="00385B65" w:rsidRPr="00385B65" w:rsidRDefault="00385B65" w:rsidP="00385B65">
      <w:pPr>
        <w:pStyle w:val="ListBullet"/>
        <w:rPr>
          <w:rFonts w:ascii="Arial" w:hAnsi="Arial" w:cs="Arial"/>
          <w:sz w:val="20"/>
        </w:rPr>
      </w:pPr>
      <w:r w:rsidRPr="00385B65">
        <w:rPr>
          <w:rFonts w:ascii="Arial" w:hAnsi="Arial" w:cs="Arial"/>
          <w:sz w:val="20"/>
        </w:rPr>
        <w:t>Motivated and hard working</w:t>
      </w:r>
    </w:p>
    <w:p w14:paraId="5B01A021" w14:textId="497D98A9" w:rsidR="00385B65" w:rsidRPr="00385B65" w:rsidRDefault="00385B65" w:rsidP="00385B65">
      <w:pPr>
        <w:pStyle w:val="ListBullet"/>
        <w:rPr>
          <w:rFonts w:ascii="Arial" w:hAnsi="Arial" w:cs="Arial"/>
          <w:sz w:val="20"/>
        </w:rPr>
      </w:pPr>
      <w:r w:rsidRPr="00385B65">
        <w:rPr>
          <w:rFonts w:ascii="Arial" w:hAnsi="Arial" w:cs="Arial"/>
          <w:sz w:val="20"/>
        </w:rPr>
        <w:t>Quick learner</w:t>
      </w:r>
    </w:p>
    <w:p w14:paraId="27217203" w14:textId="76C4487C" w:rsidR="00385B65" w:rsidRPr="008A2C24" w:rsidRDefault="00385B65" w:rsidP="00385B65">
      <w:pPr>
        <w:pStyle w:val="ListBullet"/>
        <w:rPr>
          <w:rFonts w:ascii="Arial" w:hAnsi="Arial" w:cs="Arial"/>
          <w:sz w:val="20"/>
        </w:rPr>
      </w:pPr>
      <w:r w:rsidRPr="00385B65">
        <w:rPr>
          <w:rFonts w:ascii="Arial" w:hAnsi="Arial" w:cs="Arial"/>
          <w:sz w:val="20"/>
        </w:rPr>
        <w:t>Avid problem solver</w:t>
      </w:r>
    </w:p>
    <w:p w14:paraId="743C5617" w14:textId="77777777" w:rsidR="00A90EA5" w:rsidRDefault="00A90EA5" w:rsidP="005F0308">
      <w:pPr>
        <w:pStyle w:val="Heading1"/>
        <w:rPr>
          <w:rFonts w:ascii="Arial" w:hAnsi="Arial" w:cs="Arial"/>
        </w:rPr>
        <w:sectPr w:rsidR="00A90EA5" w:rsidSect="00A90EA5">
          <w:type w:val="continuous"/>
          <w:pgSz w:w="12240" w:h="15840"/>
          <w:pgMar w:top="1008" w:right="1152" w:bottom="1152" w:left="1152" w:header="720" w:footer="720" w:gutter="0"/>
          <w:pgNumType w:start="1"/>
          <w:cols w:num="2" w:space="720"/>
          <w:docGrid w:linePitch="360"/>
        </w:sectPr>
      </w:pPr>
    </w:p>
    <w:p w14:paraId="2E26659F" w14:textId="31C664C6" w:rsidR="00F90BB6" w:rsidRDefault="00ED1317" w:rsidP="005F0308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 xml:space="preserve">Knowledge </w:t>
      </w:r>
    </w:p>
    <w:p w14:paraId="4B53D319" w14:textId="77777777" w:rsidR="00245DC9" w:rsidRDefault="00245DC9" w:rsidP="00ED1317">
      <w:pPr>
        <w:pStyle w:val="ListBullet"/>
        <w:rPr>
          <w:rFonts w:ascii="Arial" w:hAnsi="Arial" w:cs="Arial"/>
          <w:sz w:val="20"/>
          <w:szCs w:val="20"/>
        </w:rPr>
        <w:sectPr w:rsidR="00245DC9" w:rsidSect="00A90EA5">
          <w:type w:val="continuous"/>
          <w:pgSz w:w="12240" w:h="15840"/>
          <w:pgMar w:top="1008" w:right="1152" w:bottom="1152" w:left="1152" w:header="720" w:footer="720" w:gutter="0"/>
          <w:pgNumType w:start="1"/>
          <w:cols w:space="720"/>
          <w:docGrid w:linePitch="360"/>
        </w:sectPr>
      </w:pPr>
    </w:p>
    <w:p w14:paraId="2314C9BC" w14:textId="2CDD92C1" w:rsidR="00ED1317" w:rsidRDefault="005A07D4" w:rsidP="00ED1317">
      <w:pPr>
        <w:pStyle w:val="ListBullet"/>
        <w:rPr>
          <w:rFonts w:ascii="Arial" w:hAnsi="Arial" w:cs="Arial"/>
          <w:sz w:val="20"/>
          <w:szCs w:val="20"/>
        </w:rPr>
      </w:pPr>
      <w:r w:rsidRPr="005A07D4">
        <w:rPr>
          <w:rFonts w:ascii="Arial" w:hAnsi="Arial" w:cs="Arial"/>
          <w:sz w:val="20"/>
          <w:szCs w:val="20"/>
        </w:rPr>
        <w:t>C#</w:t>
      </w:r>
    </w:p>
    <w:p w14:paraId="259A4BFC" w14:textId="70C1E1D3" w:rsidR="00321344" w:rsidRDefault="00321344" w:rsidP="00ED1317">
      <w:pPr>
        <w:pStyle w:val="ListBulle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Java</w:t>
      </w:r>
    </w:p>
    <w:p w14:paraId="46B17F41" w14:textId="77777777" w:rsidR="00AC5766" w:rsidRDefault="007F46FC" w:rsidP="00AC5766">
      <w:pPr>
        <w:pStyle w:val="ListBulle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Lua</w:t>
      </w:r>
      <w:r w:rsidR="00AC5766">
        <w:rPr>
          <w:rFonts w:ascii="Arial" w:hAnsi="Arial" w:cs="Arial"/>
          <w:sz w:val="20"/>
          <w:szCs w:val="20"/>
        </w:rPr>
        <w:t xml:space="preserve"> </w:t>
      </w:r>
      <w:r w:rsidR="00AC5766">
        <w:rPr>
          <w:rFonts w:ascii="Arial" w:hAnsi="Arial" w:cs="Arial"/>
          <w:sz w:val="20"/>
          <w:szCs w:val="20"/>
        </w:rPr>
        <w:tab/>
      </w:r>
    </w:p>
    <w:p w14:paraId="2CB2F717" w14:textId="77777777" w:rsidR="00AC5766" w:rsidRDefault="00AC5766" w:rsidP="00AC5766">
      <w:pPr>
        <w:pStyle w:val="ListBulle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Git  </w:t>
      </w:r>
    </w:p>
    <w:p w14:paraId="40923E6F" w14:textId="77777777" w:rsidR="00AC5766" w:rsidRDefault="00AC5766" w:rsidP="00AC5766">
      <w:pPr>
        <w:pStyle w:val="ListBulle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ASP.NET</w:t>
      </w:r>
    </w:p>
    <w:p w14:paraId="2FBA6A53" w14:textId="77777777" w:rsidR="00AC5766" w:rsidRDefault="00DA7F51" w:rsidP="00AC5766">
      <w:pPr>
        <w:pStyle w:val="ListBulle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SQL Server </w:t>
      </w:r>
      <w:r w:rsidR="005864FD">
        <w:rPr>
          <w:rFonts w:ascii="Arial" w:hAnsi="Arial" w:cs="Arial"/>
          <w:sz w:val="20"/>
          <w:szCs w:val="20"/>
        </w:rPr>
        <w:t>Management</w:t>
      </w:r>
      <w:r w:rsidR="007561D6">
        <w:rPr>
          <w:rFonts w:ascii="Arial" w:hAnsi="Arial" w:cs="Arial"/>
          <w:sz w:val="20"/>
          <w:szCs w:val="20"/>
        </w:rPr>
        <w:t xml:space="preserve"> </w:t>
      </w:r>
    </w:p>
    <w:p w14:paraId="73CCD569" w14:textId="77777777" w:rsidR="007561D6" w:rsidRDefault="007561D6" w:rsidP="00AC5766">
      <w:pPr>
        <w:pStyle w:val="ListBulle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Visual Studio</w:t>
      </w:r>
    </w:p>
    <w:p w14:paraId="57F503AF" w14:textId="77777777" w:rsidR="007561D6" w:rsidRDefault="007561D6" w:rsidP="00AC5766">
      <w:pPr>
        <w:pStyle w:val="ListBulle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NetBeans</w:t>
      </w:r>
    </w:p>
    <w:p w14:paraId="5DC356DC" w14:textId="7603EC1C" w:rsidR="007561D6" w:rsidRPr="00AC5766" w:rsidRDefault="00774669" w:rsidP="00AC5766">
      <w:pPr>
        <w:pStyle w:val="ListBullet"/>
        <w:rPr>
          <w:rFonts w:ascii="Arial" w:hAnsi="Arial" w:cs="Arial"/>
          <w:sz w:val="20"/>
          <w:szCs w:val="20"/>
        </w:rPr>
        <w:sectPr w:rsidR="007561D6" w:rsidRPr="00AC5766" w:rsidSect="00245DC9">
          <w:type w:val="continuous"/>
          <w:pgSz w:w="12240" w:h="15840"/>
          <w:pgMar w:top="1008" w:right="1152" w:bottom="1152" w:left="1152" w:header="720" w:footer="720" w:gutter="0"/>
          <w:pgNumType w:start="1"/>
          <w:cols w:num="3" w:space="720"/>
          <w:docGrid w:linePitch="360"/>
        </w:sectPr>
      </w:pPr>
      <w:r>
        <w:rPr>
          <w:rFonts w:ascii="Arial" w:hAnsi="Arial" w:cs="Arial"/>
          <w:sz w:val="20"/>
          <w:szCs w:val="20"/>
        </w:rPr>
        <w:t xml:space="preserve">Microsoft </w:t>
      </w:r>
      <w:r w:rsidR="00676567">
        <w:rPr>
          <w:rFonts w:ascii="Arial" w:hAnsi="Arial" w:cs="Arial"/>
          <w:sz w:val="20"/>
          <w:szCs w:val="20"/>
        </w:rPr>
        <w:t>S</w:t>
      </w:r>
      <w:r w:rsidR="00676567" w:rsidRPr="00676567">
        <w:rPr>
          <w:rFonts w:ascii="Arial" w:hAnsi="Arial" w:cs="Arial"/>
          <w:sz w:val="20"/>
          <w:szCs w:val="20"/>
        </w:rPr>
        <w:t>uite</w:t>
      </w:r>
    </w:p>
    <w:p w14:paraId="24FD09E9" w14:textId="69D64FE1" w:rsidR="005F0308" w:rsidRPr="001A604A" w:rsidRDefault="008A2C24" w:rsidP="005F0308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 xml:space="preserve">Qualifications </w:t>
      </w:r>
    </w:p>
    <w:p w14:paraId="1B3F8D30" w14:textId="1B874EEC" w:rsidR="00A23B08" w:rsidRDefault="008D6836" w:rsidP="00A23B08">
      <w:pPr>
        <w:pStyle w:val="ListBullet"/>
        <w:rPr>
          <w:rFonts w:ascii="Arial" w:hAnsi="Arial" w:cs="Arial"/>
          <w:sz w:val="20"/>
        </w:rPr>
      </w:pPr>
      <w:r w:rsidRPr="008D6836">
        <w:rPr>
          <w:rFonts w:ascii="Arial" w:hAnsi="Arial" w:cs="Arial"/>
          <w:sz w:val="20"/>
        </w:rPr>
        <w:t>Diploma of Software Development</w:t>
      </w:r>
      <w:r w:rsidR="00197990">
        <w:rPr>
          <w:rFonts w:ascii="Arial" w:hAnsi="Arial" w:cs="Arial"/>
          <w:sz w:val="20"/>
        </w:rPr>
        <w:t xml:space="preserve"> - 2019</w:t>
      </w:r>
    </w:p>
    <w:p w14:paraId="1077EDBE" w14:textId="47A18A32" w:rsidR="00A23B08" w:rsidRPr="00875E68" w:rsidRDefault="00A23B08" w:rsidP="00A23B08">
      <w:pPr>
        <w:pStyle w:val="ListBullet"/>
        <w:rPr>
          <w:rFonts w:ascii="Arial" w:hAnsi="Arial" w:cs="Arial"/>
          <w:sz w:val="20"/>
        </w:rPr>
      </w:pPr>
      <w:r w:rsidRPr="00875E68">
        <w:rPr>
          <w:rFonts w:ascii="Arial" w:hAnsi="Arial" w:cs="Arial"/>
          <w:sz w:val="20"/>
        </w:rPr>
        <w:t>First Aid Certificate</w:t>
      </w:r>
    </w:p>
    <w:p w14:paraId="63E85861" w14:textId="63937094" w:rsidR="00A23B08" w:rsidRDefault="00A23B08" w:rsidP="00A23B08">
      <w:pPr>
        <w:pStyle w:val="ListBullet"/>
        <w:rPr>
          <w:rFonts w:ascii="Arial" w:hAnsi="Arial" w:cs="Arial"/>
          <w:sz w:val="20"/>
        </w:rPr>
      </w:pPr>
      <w:r w:rsidRPr="00875E68">
        <w:rPr>
          <w:rFonts w:ascii="Arial" w:hAnsi="Arial" w:cs="Arial"/>
          <w:sz w:val="20"/>
        </w:rPr>
        <w:t>Food Safety Supervisor</w:t>
      </w:r>
    </w:p>
    <w:p w14:paraId="09E32FBD" w14:textId="47367AA8" w:rsidR="00F90BB6" w:rsidRDefault="005F0308" w:rsidP="00F90BB6">
      <w:pPr>
        <w:pStyle w:val="ListBullet"/>
        <w:rPr>
          <w:rFonts w:ascii="Arial" w:hAnsi="Arial" w:cs="Arial"/>
          <w:sz w:val="20"/>
        </w:rPr>
      </w:pPr>
      <w:r w:rsidRPr="00875E68">
        <w:rPr>
          <w:rFonts w:ascii="Arial" w:hAnsi="Arial" w:cs="Arial"/>
          <w:sz w:val="20"/>
        </w:rPr>
        <w:t>Certificate III in Commercial Cookery</w:t>
      </w:r>
      <w:r w:rsidR="008A2C24">
        <w:rPr>
          <w:rFonts w:ascii="Arial" w:hAnsi="Arial" w:cs="Arial"/>
          <w:sz w:val="20"/>
        </w:rPr>
        <w:t xml:space="preserve"> </w:t>
      </w:r>
      <w:r w:rsidR="008A2C24" w:rsidRPr="008A2C24">
        <w:rPr>
          <w:rFonts w:ascii="Arial" w:hAnsi="Arial" w:cs="Arial"/>
          <w:i/>
          <w:sz w:val="20"/>
        </w:rPr>
        <w:t>– qualified 2010</w:t>
      </w:r>
    </w:p>
    <w:p w14:paraId="7C56273B" w14:textId="48A59D91" w:rsidR="001048E8" w:rsidRDefault="008A2C24" w:rsidP="001048E8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 xml:space="preserve">Employment History </w:t>
      </w:r>
    </w:p>
    <w:p w14:paraId="2CB30533" w14:textId="4723CB43" w:rsidR="001048E8" w:rsidRPr="007E6DDA" w:rsidRDefault="001048E8" w:rsidP="007E6DDA">
      <w:pPr>
        <w:pStyle w:val="NoSpacing"/>
        <w:rPr>
          <w:rFonts w:ascii="Arial" w:hAnsi="Arial" w:cs="Arial"/>
          <w:sz w:val="20"/>
          <w:szCs w:val="20"/>
        </w:rPr>
      </w:pPr>
      <w:r w:rsidRPr="007E6DDA">
        <w:rPr>
          <w:rFonts w:ascii="Arial" w:hAnsi="Arial" w:cs="Arial"/>
          <w:sz w:val="20"/>
          <w:szCs w:val="20"/>
        </w:rPr>
        <w:t>CHEF | F</w:t>
      </w:r>
      <w:r w:rsidR="0078500C" w:rsidRPr="007E6DDA">
        <w:rPr>
          <w:rFonts w:ascii="Arial" w:hAnsi="Arial" w:cs="Arial"/>
          <w:sz w:val="20"/>
          <w:szCs w:val="20"/>
        </w:rPr>
        <w:t>innigan’s</w:t>
      </w:r>
      <w:r w:rsidRPr="007E6DDA">
        <w:rPr>
          <w:rFonts w:ascii="Arial" w:hAnsi="Arial" w:cs="Arial"/>
          <w:sz w:val="20"/>
          <w:szCs w:val="20"/>
        </w:rPr>
        <w:t xml:space="preserve"> C</w:t>
      </w:r>
      <w:r w:rsidR="0078500C" w:rsidRPr="007E6DDA">
        <w:rPr>
          <w:rFonts w:ascii="Arial" w:hAnsi="Arial" w:cs="Arial"/>
          <w:sz w:val="20"/>
          <w:szCs w:val="20"/>
        </w:rPr>
        <w:t>hin</w:t>
      </w:r>
      <w:r w:rsidRPr="007E6DDA">
        <w:rPr>
          <w:rFonts w:ascii="Arial" w:hAnsi="Arial" w:cs="Arial"/>
          <w:sz w:val="20"/>
          <w:szCs w:val="20"/>
        </w:rPr>
        <w:t>, K</w:t>
      </w:r>
      <w:r w:rsidR="0078500C" w:rsidRPr="007E6DDA">
        <w:rPr>
          <w:rFonts w:ascii="Arial" w:hAnsi="Arial" w:cs="Arial"/>
          <w:sz w:val="20"/>
          <w:szCs w:val="20"/>
        </w:rPr>
        <w:t>eppera</w:t>
      </w:r>
      <w:r w:rsidRPr="007E6DDA">
        <w:rPr>
          <w:rFonts w:ascii="Arial" w:hAnsi="Arial" w:cs="Arial"/>
          <w:sz w:val="20"/>
          <w:szCs w:val="20"/>
        </w:rPr>
        <w:t xml:space="preserve">  </w:t>
      </w:r>
    </w:p>
    <w:p w14:paraId="5BBBBD5A" w14:textId="1D379845" w:rsidR="00496F75" w:rsidRPr="007E6DDA" w:rsidRDefault="001048E8" w:rsidP="007E6DDA">
      <w:pPr>
        <w:pStyle w:val="NoSpacing"/>
        <w:rPr>
          <w:rFonts w:ascii="Arial" w:hAnsi="Arial" w:cs="Arial"/>
          <w:sz w:val="20"/>
          <w:szCs w:val="20"/>
        </w:rPr>
      </w:pPr>
      <w:r w:rsidRPr="007E6DDA">
        <w:rPr>
          <w:rFonts w:ascii="Arial" w:hAnsi="Arial" w:cs="Arial"/>
          <w:sz w:val="20"/>
          <w:szCs w:val="20"/>
        </w:rPr>
        <w:t xml:space="preserve">JULY 2018 – </w:t>
      </w:r>
      <w:r w:rsidR="007E6DDA" w:rsidRPr="007E6DDA">
        <w:rPr>
          <w:rFonts w:ascii="Arial" w:hAnsi="Arial" w:cs="Arial"/>
          <w:sz w:val="20"/>
          <w:szCs w:val="20"/>
        </w:rPr>
        <w:t>C</w:t>
      </w:r>
      <w:r w:rsidRPr="007E6DDA">
        <w:rPr>
          <w:rFonts w:ascii="Arial" w:hAnsi="Arial" w:cs="Arial"/>
          <w:sz w:val="20"/>
          <w:szCs w:val="20"/>
        </w:rPr>
        <w:t xml:space="preserve">URRENT </w:t>
      </w:r>
    </w:p>
    <w:p w14:paraId="49944ED7" w14:textId="46872B81" w:rsidR="00CB5139" w:rsidRPr="007E6DDA" w:rsidRDefault="00A664FC" w:rsidP="007E6DDA">
      <w:pPr>
        <w:pStyle w:val="NoSpacing"/>
        <w:rPr>
          <w:rFonts w:ascii="Arial" w:hAnsi="Arial" w:cs="Arial"/>
          <w:sz w:val="20"/>
          <w:szCs w:val="20"/>
        </w:rPr>
      </w:pPr>
      <w:r w:rsidRPr="007E6DDA">
        <w:rPr>
          <w:rFonts w:ascii="Arial" w:hAnsi="Arial" w:cs="Arial"/>
          <w:sz w:val="20"/>
          <w:szCs w:val="20"/>
        </w:rPr>
        <w:t xml:space="preserve">Head </w:t>
      </w:r>
      <w:r w:rsidR="001A604A" w:rsidRPr="007E6DDA">
        <w:rPr>
          <w:rFonts w:ascii="Arial" w:hAnsi="Arial" w:cs="Arial"/>
          <w:sz w:val="20"/>
          <w:szCs w:val="20"/>
        </w:rPr>
        <w:t>CHEF</w:t>
      </w:r>
      <w:r w:rsidR="009D5933" w:rsidRPr="007E6DDA">
        <w:rPr>
          <w:rFonts w:ascii="Arial" w:hAnsi="Arial" w:cs="Arial"/>
          <w:sz w:val="20"/>
          <w:szCs w:val="20"/>
        </w:rPr>
        <w:t> | </w:t>
      </w:r>
      <w:r w:rsidR="001A604A" w:rsidRPr="007E6DDA">
        <w:rPr>
          <w:rFonts w:ascii="Arial" w:hAnsi="Arial" w:cs="Arial"/>
          <w:sz w:val="20"/>
          <w:szCs w:val="20"/>
        </w:rPr>
        <w:t>M</w:t>
      </w:r>
      <w:r w:rsidR="00533EDF" w:rsidRPr="007E6DDA">
        <w:rPr>
          <w:rFonts w:ascii="Arial" w:hAnsi="Arial" w:cs="Arial"/>
          <w:sz w:val="20"/>
          <w:szCs w:val="20"/>
        </w:rPr>
        <w:t>arket</w:t>
      </w:r>
      <w:r w:rsidR="001A604A" w:rsidRPr="007E6DDA">
        <w:rPr>
          <w:rFonts w:ascii="Arial" w:hAnsi="Arial" w:cs="Arial"/>
          <w:sz w:val="20"/>
          <w:szCs w:val="20"/>
        </w:rPr>
        <w:t xml:space="preserve"> C</w:t>
      </w:r>
      <w:r w:rsidR="00533EDF" w:rsidRPr="007E6DDA">
        <w:rPr>
          <w:rFonts w:ascii="Arial" w:hAnsi="Arial" w:cs="Arial"/>
          <w:sz w:val="20"/>
          <w:szCs w:val="20"/>
        </w:rPr>
        <w:t>art</w:t>
      </w:r>
      <w:r w:rsidR="006F5D66" w:rsidRPr="007E6DDA">
        <w:rPr>
          <w:rFonts w:ascii="Arial" w:hAnsi="Arial" w:cs="Arial"/>
          <w:sz w:val="20"/>
          <w:szCs w:val="20"/>
        </w:rPr>
        <w:t>, B</w:t>
      </w:r>
      <w:r w:rsidR="00533EDF" w:rsidRPr="007E6DDA">
        <w:rPr>
          <w:rFonts w:ascii="Arial" w:hAnsi="Arial" w:cs="Arial"/>
          <w:sz w:val="20"/>
          <w:szCs w:val="20"/>
        </w:rPr>
        <w:t>risbane</w:t>
      </w:r>
      <w:r w:rsidR="00CB5139" w:rsidRPr="007E6DDA">
        <w:rPr>
          <w:rFonts w:ascii="Arial" w:hAnsi="Arial" w:cs="Arial"/>
          <w:sz w:val="20"/>
          <w:szCs w:val="20"/>
        </w:rPr>
        <w:t> </w:t>
      </w:r>
    </w:p>
    <w:p w14:paraId="0197AEBD" w14:textId="005F3DA2" w:rsidR="00496F75" w:rsidRPr="007E6DDA" w:rsidRDefault="00502EB7" w:rsidP="007E6DDA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DEC</w:t>
      </w:r>
      <w:r w:rsidR="00EF1E41" w:rsidRPr="007E6DDA">
        <w:rPr>
          <w:rFonts w:ascii="Arial" w:hAnsi="Arial" w:cs="Arial"/>
          <w:sz w:val="20"/>
          <w:szCs w:val="20"/>
        </w:rPr>
        <w:t xml:space="preserve"> 2016 – </w:t>
      </w:r>
      <w:r w:rsidR="008A2C24" w:rsidRPr="007E6DDA">
        <w:rPr>
          <w:rFonts w:ascii="Arial" w:hAnsi="Arial" w:cs="Arial"/>
          <w:sz w:val="20"/>
          <w:szCs w:val="20"/>
        </w:rPr>
        <w:t>JULY 2018</w:t>
      </w:r>
      <w:r w:rsidR="00EF1E41" w:rsidRPr="007E6DDA">
        <w:rPr>
          <w:rFonts w:ascii="Arial" w:hAnsi="Arial" w:cs="Arial"/>
          <w:sz w:val="20"/>
          <w:szCs w:val="20"/>
        </w:rPr>
        <w:t xml:space="preserve"> </w:t>
      </w:r>
    </w:p>
    <w:p w14:paraId="3261982C" w14:textId="351C0EA9" w:rsidR="00CB5139" w:rsidRPr="007E6DDA" w:rsidRDefault="001A604A" w:rsidP="007E6DDA">
      <w:pPr>
        <w:pStyle w:val="NoSpacing"/>
        <w:rPr>
          <w:rFonts w:ascii="Arial" w:hAnsi="Arial" w:cs="Arial"/>
          <w:sz w:val="20"/>
          <w:szCs w:val="20"/>
        </w:rPr>
      </w:pPr>
      <w:r w:rsidRPr="007E6DDA">
        <w:rPr>
          <w:rFonts w:ascii="Arial" w:hAnsi="Arial" w:cs="Arial"/>
          <w:sz w:val="20"/>
          <w:szCs w:val="20"/>
        </w:rPr>
        <w:t>CHEF</w:t>
      </w:r>
      <w:r w:rsidR="009D5933" w:rsidRPr="007E6DDA">
        <w:rPr>
          <w:rFonts w:ascii="Arial" w:hAnsi="Arial" w:cs="Arial"/>
          <w:sz w:val="20"/>
          <w:szCs w:val="20"/>
        </w:rPr>
        <w:t> | </w:t>
      </w:r>
      <w:r w:rsidRPr="007E6DDA">
        <w:rPr>
          <w:rFonts w:ascii="Arial" w:hAnsi="Arial" w:cs="Arial"/>
          <w:sz w:val="20"/>
          <w:szCs w:val="20"/>
        </w:rPr>
        <w:t>R</w:t>
      </w:r>
      <w:r w:rsidR="00533EDF" w:rsidRPr="007E6DDA">
        <w:rPr>
          <w:rFonts w:ascii="Arial" w:hAnsi="Arial" w:cs="Arial"/>
          <w:sz w:val="20"/>
          <w:szCs w:val="20"/>
        </w:rPr>
        <w:t>esearch</w:t>
      </w:r>
      <w:r w:rsidRPr="007E6DDA">
        <w:rPr>
          <w:rFonts w:ascii="Arial" w:hAnsi="Arial" w:cs="Arial"/>
          <w:sz w:val="20"/>
          <w:szCs w:val="20"/>
        </w:rPr>
        <w:t xml:space="preserve"> </w:t>
      </w:r>
      <w:r w:rsidR="00533EDF" w:rsidRPr="007E6DDA">
        <w:rPr>
          <w:rFonts w:ascii="Arial" w:hAnsi="Arial" w:cs="Arial"/>
          <w:sz w:val="20"/>
          <w:szCs w:val="20"/>
        </w:rPr>
        <w:t>and</w:t>
      </w:r>
      <w:r w:rsidRPr="007E6DDA">
        <w:rPr>
          <w:rFonts w:ascii="Arial" w:hAnsi="Arial" w:cs="Arial"/>
          <w:sz w:val="20"/>
          <w:szCs w:val="20"/>
        </w:rPr>
        <w:t xml:space="preserve"> D</w:t>
      </w:r>
      <w:r w:rsidR="00533EDF" w:rsidRPr="007E6DDA">
        <w:rPr>
          <w:rFonts w:ascii="Arial" w:hAnsi="Arial" w:cs="Arial"/>
          <w:sz w:val="20"/>
          <w:szCs w:val="20"/>
        </w:rPr>
        <w:t>evelopment</w:t>
      </w:r>
      <w:r w:rsidRPr="007E6DDA">
        <w:rPr>
          <w:rFonts w:ascii="Arial" w:hAnsi="Arial" w:cs="Arial"/>
          <w:sz w:val="20"/>
          <w:szCs w:val="20"/>
        </w:rPr>
        <w:t xml:space="preserve"> T</w:t>
      </w:r>
      <w:r w:rsidR="00533EDF" w:rsidRPr="007E6DDA">
        <w:rPr>
          <w:rFonts w:ascii="Arial" w:hAnsi="Arial" w:cs="Arial"/>
          <w:sz w:val="20"/>
          <w:szCs w:val="20"/>
        </w:rPr>
        <w:t>eam</w:t>
      </w:r>
      <w:r w:rsidRPr="007E6DDA">
        <w:rPr>
          <w:rFonts w:ascii="Arial" w:hAnsi="Arial" w:cs="Arial"/>
          <w:sz w:val="20"/>
          <w:szCs w:val="20"/>
        </w:rPr>
        <w:t xml:space="preserve"> – LITE N EASY</w:t>
      </w:r>
      <w:r w:rsidR="00CB5139" w:rsidRPr="007E6DDA">
        <w:rPr>
          <w:rFonts w:ascii="Arial" w:hAnsi="Arial" w:cs="Arial"/>
          <w:sz w:val="20"/>
          <w:szCs w:val="20"/>
        </w:rPr>
        <w:t> </w:t>
      </w:r>
    </w:p>
    <w:p w14:paraId="23824098" w14:textId="790BCEED" w:rsidR="00656CD7" w:rsidRPr="007E6DDA" w:rsidRDefault="001A604A" w:rsidP="007E6DDA">
      <w:pPr>
        <w:pStyle w:val="NoSpacing"/>
        <w:rPr>
          <w:rFonts w:ascii="Arial" w:hAnsi="Arial" w:cs="Arial"/>
          <w:sz w:val="20"/>
          <w:szCs w:val="20"/>
        </w:rPr>
      </w:pPr>
      <w:r w:rsidRPr="007E6DDA">
        <w:rPr>
          <w:rFonts w:ascii="Arial" w:hAnsi="Arial" w:cs="Arial"/>
          <w:sz w:val="20"/>
          <w:szCs w:val="20"/>
        </w:rPr>
        <w:t>APR</w:t>
      </w:r>
      <w:r w:rsidR="00502EB7">
        <w:rPr>
          <w:rFonts w:ascii="Arial" w:hAnsi="Arial" w:cs="Arial"/>
          <w:sz w:val="20"/>
          <w:szCs w:val="20"/>
        </w:rPr>
        <w:t>IL</w:t>
      </w:r>
      <w:r w:rsidR="00205BE4" w:rsidRPr="007E6DDA">
        <w:rPr>
          <w:rFonts w:ascii="Arial" w:hAnsi="Arial" w:cs="Arial"/>
          <w:sz w:val="20"/>
          <w:szCs w:val="20"/>
        </w:rPr>
        <w:t xml:space="preserve"> 201</w:t>
      </w:r>
      <w:r w:rsidRPr="007E6DDA">
        <w:rPr>
          <w:rFonts w:ascii="Arial" w:hAnsi="Arial" w:cs="Arial"/>
          <w:sz w:val="20"/>
          <w:szCs w:val="20"/>
        </w:rPr>
        <w:t>5</w:t>
      </w:r>
      <w:r w:rsidR="00205BE4" w:rsidRPr="007E6DDA">
        <w:rPr>
          <w:rFonts w:ascii="Arial" w:hAnsi="Arial" w:cs="Arial"/>
          <w:sz w:val="20"/>
          <w:szCs w:val="20"/>
        </w:rPr>
        <w:t xml:space="preserve"> – DEC 2016</w:t>
      </w:r>
    </w:p>
    <w:p w14:paraId="1E62D111" w14:textId="42CD04BC" w:rsidR="00CB5139" w:rsidRPr="007E6DDA" w:rsidRDefault="001A604A" w:rsidP="007E6DDA">
      <w:pPr>
        <w:pStyle w:val="NoSpacing"/>
        <w:rPr>
          <w:rFonts w:ascii="Arial" w:hAnsi="Arial" w:cs="Arial"/>
          <w:sz w:val="20"/>
          <w:szCs w:val="20"/>
        </w:rPr>
      </w:pPr>
      <w:r w:rsidRPr="007E6DDA">
        <w:rPr>
          <w:rFonts w:ascii="Arial" w:hAnsi="Arial" w:cs="Arial"/>
          <w:sz w:val="20"/>
          <w:szCs w:val="20"/>
        </w:rPr>
        <w:t>HEAD CHEF</w:t>
      </w:r>
      <w:r w:rsidR="00A11C6C" w:rsidRPr="007E6DDA">
        <w:rPr>
          <w:rFonts w:ascii="Arial" w:hAnsi="Arial" w:cs="Arial"/>
          <w:sz w:val="20"/>
          <w:szCs w:val="20"/>
        </w:rPr>
        <w:t> | </w:t>
      </w:r>
      <w:r w:rsidRPr="007E6DDA">
        <w:rPr>
          <w:rFonts w:ascii="Arial" w:hAnsi="Arial" w:cs="Arial"/>
          <w:sz w:val="20"/>
          <w:szCs w:val="20"/>
        </w:rPr>
        <w:t>A</w:t>
      </w:r>
      <w:r w:rsidR="00533EDF" w:rsidRPr="007E6DDA">
        <w:rPr>
          <w:rFonts w:ascii="Arial" w:hAnsi="Arial" w:cs="Arial"/>
          <w:sz w:val="20"/>
          <w:szCs w:val="20"/>
        </w:rPr>
        <w:t>lgeria</w:t>
      </w:r>
      <w:r w:rsidRPr="007E6DDA">
        <w:rPr>
          <w:rFonts w:ascii="Arial" w:hAnsi="Arial" w:cs="Arial"/>
          <w:sz w:val="20"/>
          <w:szCs w:val="20"/>
        </w:rPr>
        <w:t>, S</w:t>
      </w:r>
      <w:r w:rsidR="00533EDF" w:rsidRPr="007E6DDA">
        <w:rPr>
          <w:rFonts w:ascii="Arial" w:hAnsi="Arial" w:cs="Arial"/>
          <w:sz w:val="20"/>
          <w:szCs w:val="20"/>
        </w:rPr>
        <w:t>amford</w:t>
      </w:r>
    </w:p>
    <w:p w14:paraId="1B2076C6" w14:textId="0825A9ED" w:rsidR="00496F75" w:rsidRPr="007E6DDA" w:rsidRDefault="00CB5139" w:rsidP="007E6DDA">
      <w:pPr>
        <w:pStyle w:val="NoSpacing"/>
        <w:rPr>
          <w:rFonts w:ascii="Arial" w:hAnsi="Arial" w:cs="Arial"/>
          <w:sz w:val="20"/>
          <w:szCs w:val="20"/>
        </w:rPr>
      </w:pPr>
      <w:r w:rsidRPr="007E6DDA">
        <w:rPr>
          <w:rFonts w:ascii="Arial" w:hAnsi="Arial" w:cs="Arial"/>
          <w:sz w:val="20"/>
          <w:szCs w:val="20"/>
        </w:rPr>
        <w:t>AUG</w:t>
      </w:r>
      <w:r w:rsidR="00A11C6C" w:rsidRPr="007E6DDA">
        <w:rPr>
          <w:rFonts w:ascii="Arial" w:hAnsi="Arial" w:cs="Arial"/>
          <w:sz w:val="20"/>
          <w:szCs w:val="20"/>
        </w:rPr>
        <w:t xml:space="preserve"> 201</w:t>
      </w:r>
      <w:r w:rsidRPr="007E6DDA">
        <w:rPr>
          <w:rFonts w:ascii="Arial" w:hAnsi="Arial" w:cs="Arial"/>
          <w:sz w:val="20"/>
          <w:szCs w:val="20"/>
        </w:rPr>
        <w:t>4</w:t>
      </w:r>
      <w:r w:rsidR="00A11C6C" w:rsidRPr="007E6DDA">
        <w:rPr>
          <w:rFonts w:ascii="Arial" w:hAnsi="Arial" w:cs="Arial"/>
          <w:sz w:val="20"/>
          <w:szCs w:val="20"/>
        </w:rPr>
        <w:t xml:space="preserve"> – </w:t>
      </w:r>
      <w:r w:rsidRPr="007E6DDA">
        <w:rPr>
          <w:rFonts w:ascii="Arial" w:hAnsi="Arial" w:cs="Arial"/>
          <w:sz w:val="20"/>
          <w:szCs w:val="20"/>
        </w:rPr>
        <w:t>April 2015</w:t>
      </w:r>
    </w:p>
    <w:p w14:paraId="04C63BCD" w14:textId="37424D37" w:rsidR="00CB5139" w:rsidRPr="007E6DDA" w:rsidRDefault="00CB5139" w:rsidP="007E6DDA">
      <w:pPr>
        <w:pStyle w:val="NoSpacing"/>
        <w:rPr>
          <w:rFonts w:ascii="Arial" w:hAnsi="Arial" w:cs="Arial"/>
          <w:sz w:val="20"/>
          <w:szCs w:val="20"/>
        </w:rPr>
      </w:pPr>
      <w:r w:rsidRPr="007E6DDA">
        <w:rPr>
          <w:rFonts w:ascii="Arial" w:hAnsi="Arial" w:cs="Arial"/>
          <w:sz w:val="20"/>
          <w:szCs w:val="20"/>
        </w:rPr>
        <w:t>FIFO CHEF</w:t>
      </w:r>
      <w:r w:rsidR="001F5F57" w:rsidRPr="007E6DDA">
        <w:rPr>
          <w:rFonts w:ascii="Arial" w:hAnsi="Arial" w:cs="Arial"/>
          <w:sz w:val="20"/>
          <w:szCs w:val="20"/>
        </w:rPr>
        <w:t> | </w:t>
      </w:r>
      <w:r w:rsidRPr="007E6DDA">
        <w:rPr>
          <w:rFonts w:ascii="Arial" w:hAnsi="Arial" w:cs="Arial"/>
          <w:sz w:val="20"/>
          <w:szCs w:val="20"/>
        </w:rPr>
        <w:t>ESS, I</w:t>
      </w:r>
      <w:r w:rsidR="00533EDF" w:rsidRPr="007E6DDA">
        <w:rPr>
          <w:rFonts w:ascii="Arial" w:hAnsi="Arial" w:cs="Arial"/>
          <w:sz w:val="20"/>
          <w:szCs w:val="20"/>
        </w:rPr>
        <w:t>njune</w:t>
      </w:r>
      <w:r w:rsidRPr="007E6DDA">
        <w:rPr>
          <w:rFonts w:ascii="Arial" w:hAnsi="Arial" w:cs="Arial"/>
          <w:sz w:val="20"/>
          <w:szCs w:val="20"/>
        </w:rPr>
        <w:t xml:space="preserve"> </w:t>
      </w:r>
    </w:p>
    <w:p w14:paraId="125F1312" w14:textId="0B63A625" w:rsidR="00496F75" w:rsidRPr="007E6DDA" w:rsidRDefault="00CB5139" w:rsidP="007E6DDA">
      <w:pPr>
        <w:pStyle w:val="NoSpacing"/>
        <w:rPr>
          <w:rFonts w:ascii="Arial" w:hAnsi="Arial" w:cs="Arial"/>
          <w:sz w:val="20"/>
          <w:szCs w:val="20"/>
        </w:rPr>
      </w:pPr>
      <w:r w:rsidRPr="007E6DDA">
        <w:rPr>
          <w:rFonts w:ascii="Arial" w:hAnsi="Arial" w:cs="Arial"/>
          <w:sz w:val="20"/>
          <w:szCs w:val="20"/>
        </w:rPr>
        <w:t>MAY</w:t>
      </w:r>
      <w:r w:rsidR="001F5F57" w:rsidRPr="007E6DDA">
        <w:rPr>
          <w:rFonts w:ascii="Arial" w:hAnsi="Arial" w:cs="Arial"/>
          <w:sz w:val="20"/>
          <w:szCs w:val="20"/>
        </w:rPr>
        <w:t xml:space="preserve"> 201</w:t>
      </w:r>
      <w:r w:rsidRPr="007E6DDA">
        <w:rPr>
          <w:rFonts w:ascii="Arial" w:hAnsi="Arial" w:cs="Arial"/>
          <w:sz w:val="20"/>
          <w:szCs w:val="20"/>
        </w:rPr>
        <w:t>4</w:t>
      </w:r>
      <w:r w:rsidR="001F5F57" w:rsidRPr="007E6DDA">
        <w:rPr>
          <w:rFonts w:ascii="Arial" w:hAnsi="Arial" w:cs="Arial"/>
          <w:sz w:val="20"/>
          <w:szCs w:val="20"/>
        </w:rPr>
        <w:t xml:space="preserve"> – </w:t>
      </w:r>
      <w:r w:rsidRPr="007E6DDA">
        <w:rPr>
          <w:rFonts w:ascii="Arial" w:hAnsi="Arial" w:cs="Arial"/>
          <w:sz w:val="20"/>
          <w:szCs w:val="20"/>
        </w:rPr>
        <w:t>AUG</w:t>
      </w:r>
      <w:r w:rsidR="001F5F57" w:rsidRPr="007E6DDA">
        <w:rPr>
          <w:rFonts w:ascii="Arial" w:hAnsi="Arial" w:cs="Arial"/>
          <w:sz w:val="20"/>
          <w:szCs w:val="20"/>
        </w:rPr>
        <w:t xml:space="preserve"> 201</w:t>
      </w:r>
      <w:r w:rsidRPr="007E6DDA">
        <w:rPr>
          <w:rFonts w:ascii="Arial" w:hAnsi="Arial" w:cs="Arial"/>
          <w:sz w:val="20"/>
          <w:szCs w:val="20"/>
        </w:rPr>
        <w:t>4</w:t>
      </w:r>
    </w:p>
    <w:p w14:paraId="39B49DBC" w14:textId="58940E89" w:rsidR="00CB5139" w:rsidRPr="007E6DDA" w:rsidRDefault="00CB5139" w:rsidP="007E6DDA">
      <w:pPr>
        <w:pStyle w:val="NoSpacing"/>
        <w:rPr>
          <w:rFonts w:ascii="Arial" w:hAnsi="Arial" w:cs="Arial"/>
          <w:sz w:val="20"/>
          <w:szCs w:val="20"/>
        </w:rPr>
      </w:pPr>
      <w:r w:rsidRPr="007E6DDA">
        <w:rPr>
          <w:rFonts w:ascii="Arial" w:hAnsi="Arial" w:cs="Arial"/>
          <w:sz w:val="20"/>
          <w:szCs w:val="20"/>
        </w:rPr>
        <w:t>CAMP MANAGER</w:t>
      </w:r>
      <w:r w:rsidR="00DB26BB" w:rsidRPr="007E6DDA">
        <w:rPr>
          <w:rFonts w:ascii="Arial" w:hAnsi="Arial" w:cs="Arial"/>
          <w:sz w:val="20"/>
          <w:szCs w:val="20"/>
        </w:rPr>
        <w:t> | </w:t>
      </w:r>
      <w:r w:rsidRPr="007E6DDA">
        <w:rPr>
          <w:rFonts w:ascii="Arial" w:hAnsi="Arial" w:cs="Arial"/>
          <w:sz w:val="20"/>
          <w:szCs w:val="20"/>
        </w:rPr>
        <w:t xml:space="preserve">Easternwell, </w:t>
      </w:r>
      <w:r w:rsidR="00533EDF">
        <w:rPr>
          <w:rFonts w:ascii="Arial" w:hAnsi="Arial" w:cs="Arial"/>
          <w:sz w:val="20"/>
          <w:szCs w:val="20"/>
        </w:rPr>
        <w:t>T</w:t>
      </w:r>
      <w:r w:rsidRPr="007E6DDA">
        <w:rPr>
          <w:rFonts w:ascii="Arial" w:hAnsi="Arial" w:cs="Arial"/>
          <w:sz w:val="20"/>
          <w:szCs w:val="20"/>
        </w:rPr>
        <w:t>oowoomba</w:t>
      </w:r>
    </w:p>
    <w:p w14:paraId="3CD009D7" w14:textId="73A5C7E1" w:rsidR="00DB26BB" w:rsidRPr="007E6DDA" w:rsidRDefault="00502EB7" w:rsidP="007E6DDA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CB5139" w:rsidRPr="007E6DDA">
        <w:rPr>
          <w:rFonts w:ascii="Arial" w:hAnsi="Arial" w:cs="Arial"/>
          <w:sz w:val="20"/>
          <w:szCs w:val="20"/>
        </w:rPr>
        <w:t>UG</w:t>
      </w:r>
      <w:r w:rsidR="00DB26BB" w:rsidRPr="007E6DDA">
        <w:rPr>
          <w:rFonts w:ascii="Arial" w:hAnsi="Arial" w:cs="Arial"/>
          <w:sz w:val="20"/>
          <w:szCs w:val="20"/>
        </w:rPr>
        <w:t xml:space="preserve"> 2013 – </w:t>
      </w:r>
      <w:r>
        <w:rPr>
          <w:rFonts w:ascii="Arial" w:hAnsi="Arial" w:cs="Arial"/>
          <w:sz w:val="20"/>
          <w:szCs w:val="20"/>
        </w:rPr>
        <w:t>A</w:t>
      </w:r>
      <w:r w:rsidR="00CB5139" w:rsidRPr="007E6DDA">
        <w:rPr>
          <w:rFonts w:ascii="Arial" w:hAnsi="Arial" w:cs="Arial"/>
          <w:sz w:val="20"/>
          <w:szCs w:val="20"/>
        </w:rPr>
        <w:t>UG</w:t>
      </w:r>
      <w:r w:rsidR="00DB26BB" w:rsidRPr="007E6DDA">
        <w:rPr>
          <w:rFonts w:ascii="Arial" w:hAnsi="Arial" w:cs="Arial"/>
          <w:sz w:val="20"/>
          <w:szCs w:val="20"/>
        </w:rPr>
        <w:t xml:space="preserve"> 2014</w:t>
      </w:r>
    </w:p>
    <w:p w14:paraId="1724090C" w14:textId="77777777" w:rsidR="00DB26BB" w:rsidRPr="001A604A" w:rsidRDefault="00DB26BB" w:rsidP="00DB26BB">
      <w:pPr>
        <w:pStyle w:val="Heading1"/>
        <w:rPr>
          <w:rFonts w:ascii="Arial" w:hAnsi="Arial" w:cs="Arial"/>
        </w:rPr>
      </w:pPr>
      <w:r w:rsidRPr="001A604A">
        <w:rPr>
          <w:rFonts w:ascii="Arial" w:hAnsi="Arial" w:cs="Arial"/>
        </w:rPr>
        <w:t>Referees</w:t>
      </w:r>
    </w:p>
    <w:p w14:paraId="5C7BC3DC" w14:textId="586F8D68" w:rsidR="00DB26BB" w:rsidRPr="00C536EF" w:rsidRDefault="001F679D" w:rsidP="00DB26BB">
      <w:pPr>
        <w:pStyle w:val="ListBullet"/>
        <w:rPr>
          <w:rFonts w:ascii="Arial" w:hAnsi="Arial" w:cs="Arial"/>
          <w:sz w:val="20"/>
          <w:szCs w:val="20"/>
        </w:rPr>
      </w:pPr>
      <w:r w:rsidRPr="00C536EF">
        <w:rPr>
          <w:rFonts w:ascii="Arial" w:hAnsi="Arial" w:cs="Arial"/>
          <w:b/>
          <w:sz w:val="20"/>
          <w:szCs w:val="20"/>
        </w:rPr>
        <w:t>Elijah Hingley</w:t>
      </w:r>
      <w:r w:rsidR="00DB26BB" w:rsidRPr="00C536EF">
        <w:rPr>
          <w:rFonts w:ascii="Arial" w:hAnsi="Arial" w:cs="Arial"/>
          <w:sz w:val="20"/>
          <w:szCs w:val="20"/>
        </w:rPr>
        <w:t xml:space="preserve"> – </w:t>
      </w:r>
      <w:r w:rsidRPr="00C536EF">
        <w:rPr>
          <w:rFonts w:ascii="Arial" w:hAnsi="Arial" w:cs="Arial"/>
          <w:sz w:val="20"/>
          <w:szCs w:val="20"/>
        </w:rPr>
        <w:t>Head Chef</w:t>
      </w:r>
      <w:r w:rsidR="00DB26BB" w:rsidRPr="00C536EF">
        <w:rPr>
          <w:rFonts w:ascii="Arial" w:hAnsi="Arial" w:cs="Arial"/>
          <w:sz w:val="20"/>
          <w:szCs w:val="20"/>
        </w:rPr>
        <w:t xml:space="preserve"> </w:t>
      </w:r>
      <w:r w:rsidR="00C36F41" w:rsidRPr="00C536EF">
        <w:rPr>
          <w:rFonts w:ascii="Arial" w:hAnsi="Arial" w:cs="Arial"/>
          <w:sz w:val="20"/>
          <w:szCs w:val="20"/>
        </w:rPr>
        <w:t>– Marketcart</w:t>
      </w:r>
      <w:r w:rsidR="00DB26BB" w:rsidRPr="00C536EF">
        <w:rPr>
          <w:rFonts w:ascii="Arial" w:hAnsi="Arial" w:cs="Arial"/>
          <w:sz w:val="20"/>
          <w:szCs w:val="20"/>
        </w:rPr>
        <w:t xml:space="preserve"> –</w:t>
      </w:r>
      <w:r w:rsidR="005F0308" w:rsidRPr="00C536EF">
        <w:rPr>
          <w:rFonts w:ascii="Arial" w:hAnsi="Arial" w:cs="Arial"/>
          <w:sz w:val="20"/>
          <w:szCs w:val="20"/>
        </w:rPr>
        <w:t xml:space="preserve"> </w:t>
      </w:r>
      <w:r w:rsidRPr="00C536EF">
        <w:rPr>
          <w:rFonts w:ascii="Arial" w:hAnsi="Arial" w:cs="Arial"/>
          <w:sz w:val="20"/>
          <w:szCs w:val="20"/>
        </w:rPr>
        <w:t>0424 826 062</w:t>
      </w:r>
    </w:p>
    <w:p w14:paraId="2D272B9D" w14:textId="459FE950" w:rsidR="00A11C6C" w:rsidRPr="00C536EF" w:rsidRDefault="00875E68" w:rsidP="00135DB6">
      <w:pPr>
        <w:pStyle w:val="ListBullet"/>
        <w:rPr>
          <w:rFonts w:ascii="Arial" w:hAnsi="Arial" w:cs="Arial"/>
          <w:sz w:val="20"/>
          <w:szCs w:val="20"/>
        </w:rPr>
      </w:pPr>
      <w:r w:rsidRPr="00C536EF">
        <w:rPr>
          <w:rFonts w:ascii="Arial" w:hAnsi="Arial" w:cs="Arial"/>
          <w:b/>
          <w:sz w:val="20"/>
          <w:szCs w:val="20"/>
        </w:rPr>
        <w:t xml:space="preserve">Mark </w:t>
      </w:r>
      <w:r w:rsidR="00EF5838">
        <w:rPr>
          <w:rFonts w:ascii="Arial" w:hAnsi="Arial" w:cs="Arial"/>
          <w:b/>
          <w:sz w:val="20"/>
          <w:szCs w:val="20"/>
        </w:rPr>
        <w:t>Cain</w:t>
      </w:r>
      <w:r w:rsidR="00DB26BB" w:rsidRPr="00C536EF">
        <w:rPr>
          <w:rFonts w:ascii="Arial" w:hAnsi="Arial" w:cs="Arial"/>
          <w:sz w:val="20"/>
          <w:szCs w:val="20"/>
        </w:rPr>
        <w:t xml:space="preserve"> –</w:t>
      </w:r>
      <w:r w:rsidR="00EF5838">
        <w:rPr>
          <w:rFonts w:ascii="Arial" w:hAnsi="Arial" w:cs="Arial"/>
          <w:sz w:val="20"/>
          <w:szCs w:val="20"/>
        </w:rPr>
        <w:t xml:space="preserve"> Head Chef</w:t>
      </w:r>
      <w:r w:rsidR="00DB26BB" w:rsidRPr="00C536EF">
        <w:rPr>
          <w:rFonts w:ascii="Arial" w:hAnsi="Arial" w:cs="Arial"/>
          <w:sz w:val="20"/>
          <w:szCs w:val="20"/>
        </w:rPr>
        <w:t xml:space="preserve"> – </w:t>
      </w:r>
      <w:r w:rsidR="00EF5838" w:rsidRPr="007E6DDA">
        <w:rPr>
          <w:rFonts w:ascii="Arial" w:hAnsi="Arial" w:cs="Arial"/>
          <w:sz w:val="20"/>
          <w:szCs w:val="20"/>
        </w:rPr>
        <w:t>Finnigan</w:t>
      </w:r>
      <w:r w:rsidR="00EF5838">
        <w:rPr>
          <w:rFonts w:ascii="Arial" w:hAnsi="Arial" w:cs="Arial"/>
          <w:sz w:val="20"/>
          <w:szCs w:val="20"/>
        </w:rPr>
        <w:t>’</w:t>
      </w:r>
      <w:r w:rsidR="00EF5838" w:rsidRPr="007E6DDA">
        <w:rPr>
          <w:rFonts w:ascii="Arial" w:hAnsi="Arial" w:cs="Arial"/>
          <w:sz w:val="20"/>
          <w:szCs w:val="20"/>
        </w:rPr>
        <w:t>s Chin</w:t>
      </w:r>
      <w:r w:rsidR="00DB26BB" w:rsidRPr="00C536EF">
        <w:rPr>
          <w:rFonts w:ascii="Arial" w:hAnsi="Arial" w:cs="Arial"/>
          <w:sz w:val="20"/>
          <w:szCs w:val="20"/>
        </w:rPr>
        <w:t xml:space="preserve"> – </w:t>
      </w:r>
      <w:r w:rsidR="00EF5838">
        <w:rPr>
          <w:rFonts w:ascii="Arial" w:hAnsi="Arial" w:cs="Arial"/>
          <w:sz w:val="20"/>
          <w:szCs w:val="20"/>
        </w:rPr>
        <w:t>0406 606 703</w:t>
      </w:r>
    </w:p>
    <w:sectPr w:rsidR="00A11C6C" w:rsidRPr="00C536EF" w:rsidSect="00A90EA5">
      <w:type w:val="continuous"/>
      <w:pgSz w:w="12240" w:h="15840"/>
      <w:pgMar w:top="1008" w:right="1152" w:bottom="1152" w:left="1152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FFAEF8" w14:textId="77777777" w:rsidR="005B71AB" w:rsidRDefault="005B71AB">
      <w:pPr>
        <w:spacing w:after="0"/>
      </w:pPr>
      <w:r>
        <w:separator/>
      </w:r>
    </w:p>
  </w:endnote>
  <w:endnote w:type="continuationSeparator" w:id="0">
    <w:p w14:paraId="2A4DBD1D" w14:textId="77777777" w:rsidR="005B71AB" w:rsidRDefault="005B71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re Baskerville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4571E" w14:textId="0DF57765" w:rsidR="006270A9" w:rsidRPr="001A604A" w:rsidRDefault="001A604A" w:rsidP="00132E18">
    <w:pPr>
      <w:pStyle w:val="Footer"/>
      <w:tabs>
        <w:tab w:val="right" w:pos="9936"/>
      </w:tabs>
      <w:jc w:val="left"/>
      <w:rPr>
        <w:rFonts w:ascii="Arial" w:hAnsi="Arial" w:cs="Arial"/>
        <w:sz w:val="20"/>
        <w:lang w:val="en-AU"/>
      </w:rPr>
    </w:pPr>
    <w:r w:rsidRPr="001A604A">
      <w:rPr>
        <w:rFonts w:ascii="Arial" w:hAnsi="Arial" w:cs="Arial"/>
        <w:sz w:val="20"/>
        <w:lang w:val="en-AU"/>
      </w:rPr>
      <w:t>Resume of Christopher Bailey</w:t>
    </w:r>
    <w:r>
      <w:rPr>
        <w:rFonts w:ascii="Arial" w:hAnsi="Arial" w:cs="Arial"/>
        <w:sz w:val="20"/>
        <w:lang w:val="en-AU"/>
      </w:rPr>
      <w:tab/>
      <w:t>0420 902 353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B1C89" w14:textId="77777777" w:rsidR="00132E18" w:rsidRDefault="00132E18">
    <w:pPr>
      <w:pStyle w:val="Footer"/>
    </w:pPr>
    <w:r>
      <w:t>Resume of Breanna Pearson</w:t>
    </w:r>
  </w:p>
  <w:p w14:paraId="3BF271D0" w14:textId="77777777" w:rsidR="00132E18" w:rsidRDefault="00132E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574765" w14:textId="77777777" w:rsidR="005B71AB" w:rsidRDefault="005B71AB">
      <w:pPr>
        <w:spacing w:after="0"/>
      </w:pPr>
      <w:r>
        <w:separator/>
      </w:r>
    </w:p>
  </w:footnote>
  <w:footnote w:type="continuationSeparator" w:id="0">
    <w:p w14:paraId="0DDC9E27" w14:textId="77777777" w:rsidR="005B71AB" w:rsidRDefault="005B71A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1DF3E44"/>
    <w:multiLevelType w:val="hybridMultilevel"/>
    <w:tmpl w:val="DB3639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7"/>
  </w:num>
  <w:num w:numId="16">
    <w:abstractNumId w:val="12"/>
  </w:num>
  <w:num w:numId="17">
    <w:abstractNumId w:val="16"/>
  </w:num>
  <w:num w:numId="18">
    <w:abstractNumId w:val="10"/>
  </w:num>
  <w:num w:numId="19">
    <w:abstractNumId w:val="20"/>
  </w:num>
  <w:num w:numId="20">
    <w:abstractNumId w:val="18"/>
  </w:num>
  <w:num w:numId="21">
    <w:abstractNumId w:val="11"/>
  </w:num>
  <w:num w:numId="22">
    <w:abstractNumId w:val="15"/>
  </w:num>
  <w:num w:numId="23">
    <w:abstractNumId w:val="19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3FB2"/>
    <w:rsid w:val="0001416E"/>
    <w:rsid w:val="00041192"/>
    <w:rsid w:val="000460D8"/>
    <w:rsid w:val="00057D61"/>
    <w:rsid w:val="000A4F59"/>
    <w:rsid w:val="000B583F"/>
    <w:rsid w:val="000C0C55"/>
    <w:rsid w:val="000D1F03"/>
    <w:rsid w:val="000F7EF0"/>
    <w:rsid w:val="00101E55"/>
    <w:rsid w:val="001048E8"/>
    <w:rsid w:val="00132E18"/>
    <w:rsid w:val="00135DB6"/>
    <w:rsid w:val="00141A4C"/>
    <w:rsid w:val="00172E07"/>
    <w:rsid w:val="00197990"/>
    <w:rsid w:val="001A604A"/>
    <w:rsid w:val="001B29CF"/>
    <w:rsid w:val="001D4E16"/>
    <w:rsid w:val="001F2640"/>
    <w:rsid w:val="001F3A19"/>
    <w:rsid w:val="001F5F57"/>
    <w:rsid w:val="001F679D"/>
    <w:rsid w:val="00205BE4"/>
    <w:rsid w:val="00245DC9"/>
    <w:rsid w:val="00274CD2"/>
    <w:rsid w:val="00275527"/>
    <w:rsid w:val="0028220F"/>
    <w:rsid w:val="002C1E56"/>
    <w:rsid w:val="002E3B3E"/>
    <w:rsid w:val="00321344"/>
    <w:rsid w:val="00356C14"/>
    <w:rsid w:val="00385B65"/>
    <w:rsid w:val="003D6889"/>
    <w:rsid w:val="003F1BB5"/>
    <w:rsid w:val="00496F75"/>
    <w:rsid w:val="004A5007"/>
    <w:rsid w:val="00502EB7"/>
    <w:rsid w:val="005246B6"/>
    <w:rsid w:val="00533EDF"/>
    <w:rsid w:val="005864FD"/>
    <w:rsid w:val="0059666C"/>
    <w:rsid w:val="005A07D4"/>
    <w:rsid w:val="005B71AB"/>
    <w:rsid w:val="005F0308"/>
    <w:rsid w:val="00617B26"/>
    <w:rsid w:val="006270A9"/>
    <w:rsid w:val="00630744"/>
    <w:rsid w:val="00636F53"/>
    <w:rsid w:val="00656CD7"/>
    <w:rsid w:val="00675956"/>
    <w:rsid w:val="00676567"/>
    <w:rsid w:val="00681034"/>
    <w:rsid w:val="006913D2"/>
    <w:rsid w:val="006D3217"/>
    <w:rsid w:val="006F3D7C"/>
    <w:rsid w:val="006F5D66"/>
    <w:rsid w:val="0071722F"/>
    <w:rsid w:val="00733FF5"/>
    <w:rsid w:val="00743B89"/>
    <w:rsid w:val="0074655B"/>
    <w:rsid w:val="007561D6"/>
    <w:rsid w:val="00764931"/>
    <w:rsid w:val="00774669"/>
    <w:rsid w:val="00775DE2"/>
    <w:rsid w:val="0078500C"/>
    <w:rsid w:val="007B24B5"/>
    <w:rsid w:val="007C35B8"/>
    <w:rsid w:val="007E40E3"/>
    <w:rsid w:val="007E6DDA"/>
    <w:rsid w:val="007F46FC"/>
    <w:rsid w:val="00816216"/>
    <w:rsid w:val="00820BC7"/>
    <w:rsid w:val="008214A5"/>
    <w:rsid w:val="00866CCF"/>
    <w:rsid w:val="00875E68"/>
    <w:rsid w:val="0087734B"/>
    <w:rsid w:val="008A2C24"/>
    <w:rsid w:val="008A480D"/>
    <w:rsid w:val="008D6836"/>
    <w:rsid w:val="008E33C9"/>
    <w:rsid w:val="00941E0B"/>
    <w:rsid w:val="00952C5D"/>
    <w:rsid w:val="00966EAB"/>
    <w:rsid w:val="009D5933"/>
    <w:rsid w:val="009E7542"/>
    <w:rsid w:val="00A10E8C"/>
    <w:rsid w:val="00A11C6C"/>
    <w:rsid w:val="00A2109D"/>
    <w:rsid w:val="00A23B08"/>
    <w:rsid w:val="00A25628"/>
    <w:rsid w:val="00A547B7"/>
    <w:rsid w:val="00A664FC"/>
    <w:rsid w:val="00A90EA5"/>
    <w:rsid w:val="00AB5C6F"/>
    <w:rsid w:val="00AC4B04"/>
    <w:rsid w:val="00AC5766"/>
    <w:rsid w:val="00B6121F"/>
    <w:rsid w:val="00B74B06"/>
    <w:rsid w:val="00BA04B2"/>
    <w:rsid w:val="00BA7B75"/>
    <w:rsid w:val="00BD768D"/>
    <w:rsid w:val="00C23FB2"/>
    <w:rsid w:val="00C34731"/>
    <w:rsid w:val="00C36F41"/>
    <w:rsid w:val="00C37874"/>
    <w:rsid w:val="00C51D8B"/>
    <w:rsid w:val="00C536EF"/>
    <w:rsid w:val="00C61F8E"/>
    <w:rsid w:val="00C80461"/>
    <w:rsid w:val="00CB5139"/>
    <w:rsid w:val="00D91A2B"/>
    <w:rsid w:val="00DA7F51"/>
    <w:rsid w:val="00DB26BB"/>
    <w:rsid w:val="00DC68DC"/>
    <w:rsid w:val="00DE06D1"/>
    <w:rsid w:val="00E14A78"/>
    <w:rsid w:val="00E50764"/>
    <w:rsid w:val="00E61146"/>
    <w:rsid w:val="00E8325A"/>
    <w:rsid w:val="00E83E4B"/>
    <w:rsid w:val="00ED1317"/>
    <w:rsid w:val="00EF1E41"/>
    <w:rsid w:val="00EF5350"/>
    <w:rsid w:val="00EF5838"/>
    <w:rsid w:val="00F00565"/>
    <w:rsid w:val="00F63708"/>
    <w:rsid w:val="00F90BB6"/>
    <w:rsid w:val="00F92314"/>
    <w:rsid w:val="00FA28F7"/>
    <w:rsid w:val="00FE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BB9129"/>
  <w15:docId w15:val="{ACDF1608-7DBE-A14A-B7E4-18F2FCC4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NoSpacing">
    <w:name w:val="No Spacing"/>
    <w:uiPriority w:val="1"/>
    <w:qFormat/>
    <w:rsid w:val="002C1E56"/>
    <w:pPr>
      <w:spacing w:after="0"/>
    </w:pPr>
    <w:rPr>
      <w:rFonts w:eastAsiaTheme="minorHAnsi"/>
      <w:color w:val="auto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ystal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DCC92-188D-433B-8179-B36C3BBEA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188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Krystal</dc:creator>
  <cp:keywords/>
  <cp:lastModifiedBy>Christopher Bailey</cp:lastModifiedBy>
  <cp:revision>79</cp:revision>
  <dcterms:created xsi:type="dcterms:W3CDTF">2017-06-12T05:38:00Z</dcterms:created>
  <dcterms:modified xsi:type="dcterms:W3CDTF">2019-11-25T01:23:00Z</dcterms:modified>
  <cp:version/>
</cp:coreProperties>
</file>